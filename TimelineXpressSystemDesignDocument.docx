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4B93D1FB" w:rsidR="004765EA" w:rsidRDefault="003E7616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348D8EE1">
                    <wp:simplePos x="0" y="0"/>
                    <wp:positionH relativeFrom="page">
                      <wp:posOffset>1166813</wp:posOffset>
                    </wp:positionH>
                    <wp:positionV relativeFrom="page">
                      <wp:posOffset>7815263</wp:posOffset>
                    </wp:positionV>
                    <wp:extent cx="5753100" cy="1394777"/>
                    <wp:effectExtent l="0" t="0" r="10160" b="1524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94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40339163" w:rsidR="004765EA" w:rsidRDefault="003E761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E7B8BF1" w14:textId="2BA512BB" w:rsidR="004765EA" w:rsidRPr="003E7616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E7616" w:rsidRPr="003E7616"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Alpha Team</w:t>
                                    </w:r>
                                  </w:sdtContent>
                                </w:sdt>
                              </w:p>
                              <w:p w14:paraId="76CC6799" w14:textId="3C6F0713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Alexandra Lawler</w:t>
                                </w:r>
                              </w:p>
                              <w:p w14:paraId="67E642A2" w14:textId="456E9A61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Dana Tryon</w:t>
                                </w:r>
                              </w:p>
                              <w:p w14:paraId="4EC49D7C" w14:textId="5001C82F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Gitti</w:t>
                                </w:r>
                                <w:proofErr w:type="spellEnd"/>
                                <w:r>
                                  <w:t xml:space="preserve"> Esmailzada</w:t>
                                </w:r>
                              </w:p>
                              <w:p w14:paraId="415AE725" w14:textId="59353FD4" w:rsidR="003E7616" w:rsidRDefault="003E7616" w:rsidP="003E7616">
                                <w:pPr>
                                  <w:spacing w:after="0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Walter Ulicki</w:t>
                                </w:r>
                              </w:p>
                              <w:p w14:paraId="1C2DD4A0" w14:textId="3A0A2478" w:rsidR="003E7616" w:rsidRDefault="003E7616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91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91.9pt;margin-top:615.4pt;width:453pt;height:109.8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40339163" w:rsidR="004765EA" w:rsidRDefault="003E761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E7B8BF1" w14:textId="2BA512BB" w:rsidR="004765EA" w:rsidRPr="003E7616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E7616" w:rsidRPr="003E7616"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Alpha Team</w:t>
                              </w:r>
                            </w:sdtContent>
                          </w:sdt>
                        </w:p>
                        <w:p w14:paraId="76CC6799" w14:textId="3C6F0713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Alexandra Lawler</w:t>
                          </w:r>
                        </w:p>
                        <w:p w14:paraId="67E642A2" w14:textId="456E9A61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Dana Tryon</w:t>
                          </w:r>
                        </w:p>
                        <w:p w14:paraId="4EC49D7C" w14:textId="5001C82F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Gitti</w:t>
                          </w:r>
                          <w:proofErr w:type="spellEnd"/>
                          <w:r>
                            <w:t xml:space="preserve"> Esmailzada</w:t>
                          </w:r>
                        </w:p>
                        <w:p w14:paraId="415AE725" w14:textId="59353FD4" w:rsidR="003E7616" w:rsidRDefault="003E7616" w:rsidP="003E7616">
                          <w:pPr>
                            <w:spacing w:after="0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Walter Ulicki</w:t>
                          </w:r>
                        </w:p>
                        <w:p w14:paraId="1C2DD4A0" w14:textId="3A0A2478" w:rsidR="003E7616" w:rsidRDefault="003E7616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203418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2657475"/>
                    <wp:effectExtent l="0" t="0" r="1016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57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01A206A7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E76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Timelinexpress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System 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</w:t>
                                    </w:r>
                                    <w:r w:rsidR="007107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776AC7FE" w:rsidR="004765EA" w:rsidRDefault="006513E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 0.</w:t>
                                    </w:r>
                                    <w:r w:rsidR="00157C39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for review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7" type="#_x0000_t202" style="position:absolute;margin-left:0;margin-top:0;width:453pt;height:209.25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" filled="f" stroked="f" strokeweight=".5pt">
                    <v:textbox inset="0,0,0,0">
                      <w:txbxContent>
                        <w:p w14:paraId="6D31096A" w14:textId="01A206A7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E76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Timelinexpress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System 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</w:t>
                              </w:r>
                              <w:r w:rsidR="007107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776AC7FE" w:rsidR="004765EA" w:rsidRDefault="006513E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 0.</w:t>
                              </w:r>
                              <w:r w:rsidR="00157C39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4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for review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44F806A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2FA877F7" w:rsidR="004765EA" w:rsidRDefault="00157C3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28,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92B5A9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2FA877F7" w:rsidR="004765EA" w:rsidRDefault="00157C3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28,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765E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765EA"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427A956D" w14:textId="4FBC8C9E" w:rsidR="00732453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13983" w:history="1">
            <w:r w:rsidR="00732453" w:rsidRPr="006C686A">
              <w:rPr>
                <w:rStyle w:val="Hyperlink"/>
                <w:bCs/>
                <w:noProof/>
              </w:rPr>
              <w:t>Introduction</w:t>
            </w:r>
            <w:r w:rsidR="00732453">
              <w:rPr>
                <w:noProof/>
                <w:webHidden/>
              </w:rPr>
              <w:tab/>
            </w:r>
            <w:r w:rsidR="00732453">
              <w:rPr>
                <w:noProof/>
                <w:webHidden/>
              </w:rPr>
              <w:fldChar w:fldCharType="begin"/>
            </w:r>
            <w:r w:rsidR="00732453">
              <w:rPr>
                <w:noProof/>
                <w:webHidden/>
              </w:rPr>
              <w:instrText xml:space="preserve"> PAGEREF _Toc196713983 \h </w:instrText>
            </w:r>
            <w:r w:rsidR="00732453">
              <w:rPr>
                <w:noProof/>
                <w:webHidden/>
              </w:rPr>
            </w:r>
            <w:r w:rsidR="00732453"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2</w:t>
            </w:r>
            <w:r w:rsidR="00732453">
              <w:rPr>
                <w:noProof/>
                <w:webHidden/>
              </w:rPr>
              <w:fldChar w:fldCharType="end"/>
            </w:r>
          </w:hyperlink>
        </w:p>
        <w:p w14:paraId="73C34558" w14:textId="21F214B0" w:rsidR="00732453" w:rsidRDefault="00732453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713984" w:history="1">
            <w:r w:rsidRPr="006C686A">
              <w:rPr>
                <w:rStyle w:val="Hyperlink"/>
                <w:bCs/>
                <w:noProof/>
              </w:rPr>
              <w:t>Design Level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3D80" w14:textId="12EA78AE" w:rsidR="00732453" w:rsidRDefault="00732453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713985" w:history="1">
            <w:r w:rsidRPr="006C686A">
              <w:rPr>
                <w:rStyle w:val="Hyperlink"/>
                <w:bCs/>
                <w:noProof/>
              </w:rPr>
              <w:t>Statechart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C2D24" w14:textId="380643F4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3986" w:history="1">
            <w:r w:rsidRPr="006C686A">
              <w:rPr>
                <w:rStyle w:val="Hyperlink"/>
                <w:noProof/>
              </w:rPr>
              <w:t>Timeline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AF85" w14:textId="693C33DB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3987" w:history="1">
            <w:r w:rsidRPr="006C686A">
              <w:rPr>
                <w:rStyle w:val="Hyperlink"/>
                <w:noProof/>
              </w:rPr>
              <w:t>Event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5B4F" w14:textId="64E897B8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3988" w:history="1">
            <w:r w:rsidRPr="006C686A">
              <w:rPr>
                <w:rStyle w:val="Hyperlink"/>
                <w:noProof/>
              </w:rPr>
              <w:t>Visualization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9EF2" w14:textId="1772EE28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3989" w:history="1">
            <w:r w:rsidRPr="006C686A">
              <w:rPr>
                <w:rStyle w:val="Hyperlink"/>
                <w:noProof/>
              </w:rPr>
              <w:t>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7B10" w14:textId="102A78E1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3990" w:history="1">
            <w:r w:rsidRPr="006C686A">
              <w:rPr>
                <w:rStyle w:val="Hyperlink"/>
                <w:noProof/>
              </w:rPr>
              <w:t>Authentication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E3C9" w14:textId="73C6DB03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3991" w:history="1">
            <w:r w:rsidRPr="006C686A">
              <w:rPr>
                <w:rStyle w:val="Hyperlink"/>
                <w:noProof/>
              </w:rPr>
              <w:t>DatabaseManager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8117" w14:textId="05F57601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3992" w:history="1">
            <w:r w:rsidRPr="006C686A">
              <w:rPr>
                <w:rStyle w:val="Hyperlink"/>
                <w:noProof/>
              </w:rPr>
              <w:t>SearchEngine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3EED" w14:textId="44534265" w:rsidR="00732453" w:rsidRDefault="00732453">
          <w:pPr>
            <w:pStyle w:val="TOC1"/>
            <w:rPr>
              <w:rFonts w:asciiTheme="minorHAnsi" w:hAnsiTheme="minorHAnsi"/>
              <w:b w:val="0"/>
              <w:noProof/>
              <w:spacing w:val="0"/>
              <w:kern w:val="2"/>
              <w:sz w:val="24"/>
              <w:szCs w:val="24"/>
              <w14:ligatures w14:val="standardContextual"/>
            </w:rPr>
          </w:pPr>
          <w:hyperlink w:anchor="_Toc196713993" w:history="1">
            <w:r w:rsidRPr="006C686A">
              <w:rPr>
                <w:rStyle w:val="Hyperlink"/>
                <w:bCs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CF69" w14:textId="746E0C5D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3994" w:history="1">
            <w:r w:rsidRPr="006C686A">
              <w:rPr>
                <w:rStyle w:val="Hyperlink"/>
                <w:noProof/>
              </w:rPr>
              <w:t>Use Case 1: Login to TimelineXpress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A34C" w14:textId="0EBC31A0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3995" w:history="1">
            <w:r w:rsidRPr="006C686A">
              <w:rPr>
                <w:rStyle w:val="Hyperlink"/>
                <w:noProof/>
              </w:rPr>
              <w:t>Use Case 2: Create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85E46" w14:textId="7C2DBF6E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3996" w:history="1">
            <w:r w:rsidRPr="006C686A">
              <w:rPr>
                <w:rStyle w:val="Hyperlink"/>
                <w:noProof/>
              </w:rPr>
              <w:t>Use Case 3: Edit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57BB" w14:textId="1B8C8687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3997" w:history="1">
            <w:r w:rsidRPr="006C686A">
              <w:rPr>
                <w:rStyle w:val="Hyperlink"/>
                <w:noProof/>
              </w:rPr>
              <w:t>Use Case 4: View Saved Timelines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7288" w14:textId="365D8415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3998" w:history="1">
            <w:r w:rsidRPr="006C686A">
              <w:rPr>
                <w:rStyle w:val="Hyperlink"/>
                <w:noProof/>
              </w:rPr>
              <w:t>Use Case 5: Display a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D9DD4" w14:textId="061C0F19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3999" w:history="1">
            <w:r w:rsidRPr="006C686A">
              <w:rPr>
                <w:rStyle w:val="Hyperlink"/>
                <w:noProof/>
              </w:rPr>
              <w:t>Use Case 6: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A05C" w14:textId="135C450F" w:rsidR="00732453" w:rsidRDefault="00732453">
          <w:pPr>
            <w:pStyle w:val="TOC2"/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6714000" w:history="1">
            <w:r w:rsidRPr="006C686A">
              <w:rPr>
                <w:rStyle w:val="Hyperlink"/>
                <w:noProof/>
              </w:rPr>
              <w:t>Use Case 7: Edit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A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4127" w14:textId="4730DB2A" w:rsidR="004765EA" w:rsidRPr="003F2F1E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96713983"/>
      <w:r w:rsidRPr="004765EA">
        <w:rPr>
          <w:b/>
          <w:bCs/>
        </w:rPr>
        <w:lastRenderedPageBreak/>
        <w:t>Introduction</w:t>
      </w:r>
      <w:bookmarkEnd w:id="0"/>
    </w:p>
    <w:p w14:paraId="4547C3ED" w14:textId="77777777" w:rsidR="00726F6D" w:rsidRDefault="00726F6D" w:rsidP="003E7616"/>
    <w:p w14:paraId="2FF4A838" w14:textId="77777777" w:rsidR="00057C8F" w:rsidRPr="00157C39" w:rsidRDefault="00057C8F" w:rsidP="00057C8F">
      <w:pPr>
        <w:rPr>
          <w:b/>
          <w:bCs/>
        </w:rPr>
      </w:pPr>
      <w:r w:rsidRPr="00157C39">
        <w:rPr>
          <w:b/>
          <w:bCs/>
        </w:rPr>
        <w:t>Description of the Application</w:t>
      </w:r>
    </w:p>
    <w:p w14:paraId="57E641C3" w14:textId="4D835E82" w:rsidR="00057C8F" w:rsidRPr="00157C39" w:rsidRDefault="00057C8F" w:rsidP="00057C8F">
      <w:r w:rsidRPr="00157C39">
        <w:t xml:space="preserve">The </w:t>
      </w:r>
      <w:r w:rsidR="0092618E" w:rsidRPr="00157C39">
        <w:t xml:space="preserve">Timeline </w:t>
      </w:r>
      <w:r w:rsidR="00157C39" w:rsidRPr="00157C39">
        <w:t>a</w:t>
      </w:r>
      <w:r w:rsidRPr="00157C39">
        <w:t>pp is a user-friendly, interactive application designed to help people explore historical events in a</w:t>
      </w:r>
      <w:r w:rsidR="001D65FB" w:rsidRPr="00157C39">
        <w:t>n</w:t>
      </w:r>
      <w:r w:rsidRPr="00157C39">
        <w:t xml:space="preserve"> engaging and accessible way.</w:t>
      </w:r>
      <w:r w:rsidR="00157C39" w:rsidRPr="00157C39">
        <w:t xml:space="preserve">  T</w:t>
      </w:r>
      <w:r w:rsidRPr="00157C39">
        <w:t>he app lets users view, compare, and interact with historical timelines, offering a visual and customizable approach to learning about the past.</w:t>
      </w:r>
    </w:p>
    <w:p w14:paraId="3948F33A" w14:textId="6266205E" w:rsidR="00057C8F" w:rsidRPr="00157C39" w:rsidRDefault="00057C8F" w:rsidP="001B35E8">
      <w:pPr>
        <w:rPr>
          <w:strike/>
        </w:rPr>
      </w:pPr>
      <w:r w:rsidRPr="00157C39">
        <w:t>Events are stored in a</w:t>
      </w:r>
      <w:r w:rsidR="003A59F3" w:rsidRPr="00157C39">
        <w:t>n integrated</w:t>
      </w:r>
      <w:r w:rsidRPr="00157C39">
        <w:t xml:space="preserve"> database, allowing users to search for key historical moments, create and manage entries, and explore timelines based on themes, periods, or event types. </w:t>
      </w:r>
    </w:p>
    <w:p w14:paraId="02E0FEDF" w14:textId="77777777" w:rsidR="00057C8F" w:rsidRPr="00157C39" w:rsidRDefault="00057C8F" w:rsidP="00057C8F">
      <w:pPr>
        <w:rPr>
          <w:b/>
          <w:bCs/>
        </w:rPr>
      </w:pPr>
    </w:p>
    <w:p w14:paraId="47DEE14C" w14:textId="42C7B7BF" w:rsidR="00057C8F" w:rsidRPr="00157C39" w:rsidRDefault="00057C8F" w:rsidP="00057C8F">
      <w:pPr>
        <w:rPr>
          <w:b/>
          <w:bCs/>
        </w:rPr>
      </w:pPr>
      <w:r w:rsidRPr="00157C39">
        <w:rPr>
          <w:b/>
          <w:bCs/>
        </w:rPr>
        <w:t>Purpose of This Design Document</w:t>
      </w:r>
    </w:p>
    <w:p w14:paraId="4C760709" w14:textId="05F62609" w:rsidR="00057C8F" w:rsidRPr="00157C39" w:rsidRDefault="00057C8F" w:rsidP="00057C8F">
      <w:r w:rsidRPr="00157C39">
        <w:t xml:space="preserve">The purpose of this document is to define the </w:t>
      </w:r>
      <w:r w:rsidR="0092618E" w:rsidRPr="00157C39">
        <w:t>design details</w:t>
      </w:r>
      <w:r w:rsidRPr="00157C39">
        <w:rPr>
          <w:strike/>
        </w:rPr>
        <w:t>,</w:t>
      </w:r>
      <w:r w:rsidRPr="00157C39">
        <w:t xml:space="preserve"> </w:t>
      </w:r>
      <w:r w:rsidR="0092618E" w:rsidRPr="00157C39">
        <w:t xml:space="preserve">and </w:t>
      </w:r>
      <w:r w:rsidRPr="00157C39">
        <w:t xml:space="preserve">functionality, of the </w:t>
      </w:r>
      <w:r w:rsidR="0092618E" w:rsidRPr="00157C39">
        <w:t xml:space="preserve">Timeline </w:t>
      </w:r>
      <w:r w:rsidR="00157C39" w:rsidRPr="00157C39">
        <w:t>a</w:t>
      </w:r>
      <w:r w:rsidRPr="00157C39">
        <w:t>pp. It serves as a shared reference point for the development team, designers, and stakeholders through the</w:t>
      </w:r>
      <w:r w:rsidR="00157C39" w:rsidRPr="00157C39">
        <w:t xml:space="preserve"> </w:t>
      </w:r>
      <w:r w:rsidR="0092618E" w:rsidRPr="00157C39">
        <w:t xml:space="preserve">implementation </w:t>
      </w:r>
      <w:r w:rsidR="00015F40" w:rsidRPr="00157C39">
        <w:t>phase of the project</w:t>
      </w:r>
      <w:r w:rsidR="00157C39" w:rsidRPr="00157C39">
        <w:t>.</w:t>
      </w:r>
    </w:p>
    <w:p w14:paraId="66F8C9B8" w14:textId="3EE7B4FB" w:rsidR="00057C8F" w:rsidRPr="00157C39" w:rsidRDefault="00057C8F" w:rsidP="00057C8F">
      <w:r w:rsidRPr="00157C39">
        <w:t>By outlining the app’s core features,</w:t>
      </w:r>
      <w:r w:rsidR="00157C39" w:rsidRPr="00157C39">
        <w:t xml:space="preserve"> </w:t>
      </w:r>
      <w:r w:rsidRPr="00157C39">
        <w:t xml:space="preserve">technical components, and performance expectations, this document ensures that everyone involved in the project has a mutual understanding of what the application will do, </w:t>
      </w:r>
      <w:r w:rsidR="00867B44" w:rsidRPr="00157C39">
        <w:t xml:space="preserve">and </w:t>
      </w:r>
      <w:r w:rsidRPr="00157C39">
        <w:t>how it will work.</w:t>
      </w:r>
    </w:p>
    <w:p w14:paraId="6F44F068" w14:textId="77777777" w:rsidR="00057C8F" w:rsidRPr="00157C39" w:rsidRDefault="00057C8F" w:rsidP="00057C8F">
      <w:pPr>
        <w:rPr>
          <w:b/>
          <w:bCs/>
        </w:rPr>
      </w:pPr>
    </w:p>
    <w:p w14:paraId="7B0299E8" w14:textId="1136681E" w:rsidR="00057C8F" w:rsidRPr="00157C39" w:rsidRDefault="00057C8F" w:rsidP="00057C8F">
      <w:pPr>
        <w:rPr>
          <w:b/>
          <w:bCs/>
        </w:rPr>
      </w:pPr>
      <w:r w:rsidRPr="00157C39">
        <w:rPr>
          <w:b/>
          <w:bCs/>
        </w:rPr>
        <w:t>What This Document Contains</w:t>
      </w:r>
    </w:p>
    <w:p w14:paraId="2DD76194" w14:textId="77777777" w:rsidR="00057C8F" w:rsidRPr="00157C39" w:rsidRDefault="00057C8F" w:rsidP="00057C8F">
      <w:r w:rsidRPr="00157C39">
        <w:t>This design document includes the following sections:</w:t>
      </w:r>
    </w:p>
    <w:p w14:paraId="3AC72DD4" w14:textId="60725B3A" w:rsidR="00057C8F" w:rsidRPr="00157C39" w:rsidRDefault="00057C8F" w:rsidP="00057C8F">
      <w:pPr>
        <w:numPr>
          <w:ilvl w:val="0"/>
          <w:numId w:val="18"/>
        </w:numPr>
      </w:pPr>
      <w:r w:rsidRPr="00157C39">
        <w:t>Introduction</w:t>
      </w:r>
      <w:r w:rsidR="001B35E8" w:rsidRPr="00157C39">
        <w:t>, including a</w:t>
      </w:r>
      <w:r w:rsidRPr="00157C39">
        <w:t xml:space="preserve"> high-level overview of the</w:t>
      </w:r>
      <w:r w:rsidR="00157C39" w:rsidRPr="00157C39">
        <w:t xml:space="preserve"> </w:t>
      </w:r>
      <w:r w:rsidR="00867B44" w:rsidRPr="00157C39">
        <w:t xml:space="preserve">Timeline </w:t>
      </w:r>
      <w:r w:rsidR="00157C39" w:rsidRPr="00157C39">
        <w:t>a</w:t>
      </w:r>
      <w:r w:rsidRPr="00157C39">
        <w:t>pp.</w:t>
      </w:r>
    </w:p>
    <w:p w14:paraId="49E014B2" w14:textId="1E22ADB1" w:rsidR="00015F40" w:rsidRPr="00157C39" w:rsidRDefault="00015F40" w:rsidP="00015F40">
      <w:pPr>
        <w:numPr>
          <w:ilvl w:val="0"/>
          <w:numId w:val="18"/>
        </w:numPr>
      </w:pPr>
      <w:r w:rsidRPr="00157C39">
        <w:t>A design level class diagram</w:t>
      </w:r>
      <w:r w:rsidR="00157C39" w:rsidRPr="00157C39">
        <w:t>,</w:t>
      </w:r>
      <w:r w:rsidRPr="00157C39">
        <w:t xml:space="preserve"> including pseudocode for each class.</w:t>
      </w:r>
    </w:p>
    <w:p w14:paraId="5A85CFA7" w14:textId="2F098D69" w:rsidR="00015F40" w:rsidRPr="00157C39" w:rsidRDefault="00015F40" w:rsidP="00015F40">
      <w:pPr>
        <w:numPr>
          <w:ilvl w:val="0"/>
          <w:numId w:val="18"/>
        </w:numPr>
      </w:pPr>
      <w:proofErr w:type="spellStart"/>
      <w:r w:rsidRPr="00157C39">
        <w:t>Statechart</w:t>
      </w:r>
      <w:proofErr w:type="spellEnd"/>
      <w:r w:rsidRPr="00157C39">
        <w:t xml:space="preserve"> diagrams for each class</w:t>
      </w:r>
    </w:p>
    <w:p w14:paraId="5EFE25BB" w14:textId="4D557523" w:rsidR="00015F40" w:rsidRPr="00157C39" w:rsidRDefault="00015F40" w:rsidP="00015F40">
      <w:pPr>
        <w:numPr>
          <w:ilvl w:val="0"/>
          <w:numId w:val="18"/>
        </w:numPr>
      </w:pPr>
      <w:r w:rsidRPr="00157C39">
        <w:t>Design level sequence diagrams for each use case identified in the System Requirements Document</w:t>
      </w:r>
    </w:p>
    <w:p w14:paraId="283EAD23" w14:textId="77777777" w:rsidR="00057C8F" w:rsidRDefault="00057C8F" w:rsidP="003E7616"/>
    <w:p w14:paraId="56FA3C8C" w14:textId="46260D21" w:rsidR="00F41678" w:rsidRPr="00F41678" w:rsidRDefault="00F41678" w:rsidP="003E7616">
      <w:pPr>
        <w:rPr>
          <w:b/>
          <w:bCs/>
        </w:rPr>
      </w:pPr>
      <w:r w:rsidRPr="00F41678">
        <w:rPr>
          <w:b/>
          <w:bCs/>
        </w:rPr>
        <w:t>Reference Documents</w:t>
      </w:r>
    </w:p>
    <w:p w14:paraId="759FEF44" w14:textId="48C63B85" w:rsidR="00F41678" w:rsidRDefault="00F41678" w:rsidP="003E7616">
      <w:r>
        <w:t>TimelineXpress Project Plan, February 17, 2025.</w:t>
      </w:r>
    </w:p>
    <w:p w14:paraId="34CCAD2E" w14:textId="52A599CC" w:rsidR="00F41678" w:rsidRDefault="00F41678" w:rsidP="003E7616">
      <w:r>
        <w:t>TimelineXpress System Requirements Document, March 26, 2025</w:t>
      </w:r>
    </w:p>
    <w:p w14:paraId="3117DCE4" w14:textId="7B81E484" w:rsidR="00057C8F" w:rsidRPr="004765EA" w:rsidRDefault="00057C8F" w:rsidP="003E7616">
      <w:r>
        <w:br w:type="page"/>
      </w:r>
    </w:p>
    <w:p w14:paraId="546B227C" w14:textId="1070565B" w:rsidR="007107EE" w:rsidRDefault="007107EE" w:rsidP="007107EE">
      <w:pPr>
        <w:pStyle w:val="Heading1"/>
        <w:rPr>
          <w:b/>
          <w:bCs/>
        </w:rPr>
      </w:pPr>
      <w:bookmarkStart w:id="1" w:name="_Toc196713984"/>
      <w:r>
        <w:rPr>
          <w:b/>
          <w:bCs/>
        </w:rPr>
        <w:lastRenderedPageBreak/>
        <w:t>D</w:t>
      </w:r>
      <w:r w:rsidR="001642BA">
        <w:rPr>
          <w:b/>
          <w:bCs/>
        </w:rPr>
        <w:t>esign Level</w:t>
      </w:r>
      <w:r>
        <w:rPr>
          <w:b/>
          <w:bCs/>
        </w:rPr>
        <w:t xml:space="preserve"> </w:t>
      </w:r>
      <w:r w:rsidR="0081513C" w:rsidRPr="004765EA">
        <w:rPr>
          <w:b/>
          <w:bCs/>
        </w:rPr>
        <w:t>Class Diagram</w:t>
      </w:r>
      <w:bookmarkEnd w:id="1"/>
    </w:p>
    <w:p w14:paraId="3BB1E57A" w14:textId="602A5E29" w:rsidR="007107EE" w:rsidRPr="007107EE" w:rsidRDefault="007107EE" w:rsidP="003E7616">
      <w:pPr>
        <w:spacing w:after="0"/>
        <w:rPr>
          <w:b/>
          <w:bCs/>
        </w:rPr>
      </w:pPr>
      <w:r w:rsidRPr="007107EE">
        <w:t>Refine your Class Diagram from your Analysis phase to contain the following additional information:</w:t>
      </w:r>
    </w:p>
    <w:p w14:paraId="32BD43E0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Attributes: data types, initial values, range of values (if appropriate)</w:t>
      </w:r>
    </w:p>
    <w:p w14:paraId="21E1B7F3" w14:textId="77777777" w:rsidR="007107EE" w:rsidRPr="00726F6D" w:rsidRDefault="007107EE" w:rsidP="00726F6D">
      <w:pPr>
        <w:pStyle w:val="ListParagraph"/>
        <w:numPr>
          <w:ilvl w:val="0"/>
          <w:numId w:val="17"/>
        </w:numPr>
        <w:spacing w:after="0"/>
        <w:rPr>
          <w:caps/>
        </w:rPr>
      </w:pPr>
      <w:r w:rsidRPr="007107EE">
        <w:t>Methods: return types, parameters</w:t>
      </w:r>
    </w:p>
    <w:p w14:paraId="1B0FDD77" w14:textId="77777777" w:rsidR="007107EE" w:rsidRDefault="007107EE" w:rsidP="00726F6D">
      <w:pPr>
        <w:pStyle w:val="ListParagraph"/>
        <w:numPr>
          <w:ilvl w:val="0"/>
          <w:numId w:val="17"/>
        </w:numPr>
        <w:spacing w:after="0"/>
      </w:pPr>
      <w:r w:rsidRPr="007107EE">
        <w:t>Pseudocode for each method</w:t>
      </w:r>
    </w:p>
    <w:p w14:paraId="76DE49AA" w14:textId="77777777" w:rsidR="00726F6D" w:rsidRDefault="00726F6D" w:rsidP="003E7616">
      <w:pPr>
        <w:spacing w:after="0"/>
      </w:pPr>
    </w:p>
    <w:p w14:paraId="4DC64EB5" w14:textId="3C1FA1B5" w:rsidR="00057C8F" w:rsidRDefault="00057C8F" w:rsidP="00057C8F">
      <w:pPr>
        <w:rPr>
          <w:caps/>
        </w:rPr>
      </w:pPr>
      <w:r>
        <w:rPr>
          <w:caps/>
        </w:rPr>
        <w:br w:type="page"/>
      </w:r>
    </w:p>
    <w:p w14:paraId="647FD836" w14:textId="28A81097" w:rsidR="0081513C" w:rsidRPr="004765EA" w:rsidRDefault="007107EE" w:rsidP="007107EE">
      <w:pPr>
        <w:pStyle w:val="Heading1"/>
        <w:rPr>
          <w:b/>
          <w:bCs/>
        </w:rPr>
      </w:pPr>
      <w:bookmarkStart w:id="2" w:name="_Toc196713985"/>
      <w:r>
        <w:rPr>
          <w:b/>
          <w:bCs/>
        </w:rPr>
        <w:lastRenderedPageBreak/>
        <w:t>S</w:t>
      </w:r>
      <w:r w:rsidR="001642BA">
        <w:rPr>
          <w:b/>
          <w:bCs/>
        </w:rPr>
        <w:t>tatechart</w:t>
      </w:r>
      <w:r w:rsidR="0081513C" w:rsidRPr="004765EA">
        <w:rPr>
          <w:b/>
          <w:bCs/>
        </w:rPr>
        <w:t xml:space="preserve"> Diagram</w:t>
      </w:r>
      <w:r w:rsidR="00360C78">
        <w:rPr>
          <w:b/>
          <w:bCs/>
        </w:rPr>
        <w:t>s</w:t>
      </w:r>
      <w:bookmarkEnd w:id="2"/>
    </w:p>
    <w:p w14:paraId="56E633E9" w14:textId="77777777" w:rsidR="00726F6D" w:rsidRDefault="00726F6D" w:rsidP="003E7616"/>
    <w:p w14:paraId="01D6DB57" w14:textId="0199A3C0" w:rsidR="006513E9" w:rsidRDefault="00380B9D" w:rsidP="00380B9D">
      <w:pPr>
        <w:pStyle w:val="Heading2"/>
      </w:pPr>
      <w:bookmarkStart w:id="3" w:name="_Toc196713986"/>
      <w:r>
        <w:t>Timeline class</w:t>
      </w:r>
      <w:bookmarkEnd w:id="3"/>
    </w:p>
    <w:p w14:paraId="6C177E1F" w14:textId="77777777" w:rsidR="00380B9D" w:rsidRDefault="00380B9D" w:rsidP="003E7616"/>
    <w:p w14:paraId="74542F58" w14:textId="055A2F45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1AC08443" wp14:editId="43832AE5">
            <wp:extent cx="4897848" cy="5557961"/>
            <wp:effectExtent l="0" t="0" r="0" b="5080"/>
            <wp:docPr id="1908842419" name="Picture 1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42419" name="Picture 14" descr="A diagram of a proces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82" cy="56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0196" w14:textId="77777777" w:rsidR="00157C39" w:rsidRDefault="00157C39" w:rsidP="00380B9D">
      <w:pPr>
        <w:jc w:val="center"/>
      </w:pPr>
    </w:p>
    <w:p w14:paraId="08954B42" w14:textId="1BB620FE" w:rsidR="00157C39" w:rsidRDefault="00157C39">
      <w:r>
        <w:br w:type="page"/>
      </w:r>
    </w:p>
    <w:p w14:paraId="351C7A14" w14:textId="77777777" w:rsidR="00157C39" w:rsidRDefault="00157C39" w:rsidP="00380B9D">
      <w:pPr>
        <w:jc w:val="center"/>
      </w:pPr>
    </w:p>
    <w:p w14:paraId="7B2D4586" w14:textId="018B8EBD" w:rsidR="00380B9D" w:rsidRDefault="00380B9D" w:rsidP="00380B9D">
      <w:pPr>
        <w:pStyle w:val="Heading2"/>
      </w:pPr>
      <w:bookmarkStart w:id="4" w:name="_Toc196713987"/>
      <w:r>
        <w:t>Event class</w:t>
      </w:r>
      <w:bookmarkEnd w:id="4"/>
    </w:p>
    <w:p w14:paraId="3F292931" w14:textId="77777777" w:rsidR="00380B9D" w:rsidRDefault="00380B9D" w:rsidP="003E7616"/>
    <w:p w14:paraId="01E4686D" w14:textId="7AB344B1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4A5F36D5" wp14:editId="5851B703">
            <wp:extent cx="3693255" cy="6241774"/>
            <wp:effectExtent l="0" t="0" r="2540" b="6985"/>
            <wp:docPr id="503102297" name="Picture 15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02297" name="Picture 15" descr="A diagram of a data flow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6" cy="626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2FE0" w14:textId="77777777" w:rsidR="00157C39" w:rsidRDefault="00157C39" w:rsidP="00380B9D">
      <w:pPr>
        <w:jc w:val="center"/>
      </w:pPr>
    </w:p>
    <w:p w14:paraId="175C935B" w14:textId="210EEA60" w:rsidR="004814FA" w:rsidRDefault="004814FA" w:rsidP="003E7616">
      <w:r>
        <w:br w:type="page"/>
      </w:r>
    </w:p>
    <w:p w14:paraId="167F7E87" w14:textId="6352C994" w:rsidR="00380B9D" w:rsidRDefault="00380B9D" w:rsidP="00380B9D">
      <w:pPr>
        <w:pStyle w:val="Heading2"/>
      </w:pPr>
      <w:bookmarkStart w:id="5" w:name="_Toc196713988"/>
      <w:r>
        <w:lastRenderedPageBreak/>
        <w:t>Visualization class</w:t>
      </w:r>
      <w:bookmarkEnd w:id="5"/>
    </w:p>
    <w:p w14:paraId="3DD04B03" w14:textId="77777777" w:rsidR="00380B9D" w:rsidRDefault="00380B9D" w:rsidP="003E7616"/>
    <w:p w14:paraId="6D47BB47" w14:textId="47386A86" w:rsidR="00380B9D" w:rsidRDefault="00D54F16" w:rsidP="003E7616">
      <w:r>
        <w:rPr>
          <w:noProof/>
        </w:rPr>
        <w:drawing>
          <wp:inline distT="0" distB="0" distL="0" distR="0" wp14:anchorId="5A5B8247" wp14:editId="6765C12B">
            <wp:extent cx="5879479" cy="2456953"/>
            <wp:effectExtent l="0" t="0" r="6985" b="635"/>
            <wp:docPr id="1864678860" name="Picture 7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78860" name="Picture 7" descr="A diagram of a flowchar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731" cy="24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ADD0" w14:textId="77777777" w:rsidR="00D54F16" w:rsidRDefault="00D54F16" w:rsidP="003E7616"/>
    <w:p w14:paraId="0DBBD881" w14:textId="65D89BE8" w:rsidR="00380B9D" w:rsidRDefault="00380B9D" w:rsidP="00380B9D">
      <w:pPr>
        <w:pStyle w:val="Heading2"/>
      </w:pPr>
      <w:bookmarkStart w:id="6" w:name="_Toc196713989"/>
      <w:r>
        <w:t>User class</w:t>
      </w:r>
      <w:bookmarkEnd w:id="6"/>
    </w:p>
    <w:p w14:paraId="142186A0" w14:textId="77777777" w:rsidR="00380B9D" w:rsidRDefault="00380B9D" w:rsidP="003E7616"/>
    <w:p w14:paraId="2E804B44" w14:textId="148DBA61" w:rsidR="00380B9D" w:rsidRDefault="00380B9D" w:rsidP="00380B9D">
      <w:pPr>
        <w:jc w:val="center"/>
      </w:pPr>
      <w:r>
        <w:rPr>
          <w:noProof/>
        </w:rPr>
        <w:drawing>
          <wp:inline distT="0" distB="0" distL="0" distR="0" wp14:anchorId="1C33D264" wp14:editId="725E3B62">
            <wp:extent cx="5361231" cy="2154803"/>
            <wp:effectExtent l="0" t="0" r="0" b="0"/>
            <wp:docPr id="457693649" name="Picture 16" descr="A diagram of a user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93649" name="Picture 16" descr="A diagram of a user profil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14" cy="216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14D3" w14:textId="77777777" w:rsidR="00380B9D" w:rsidRDefault="00380B9D" w:rsidP="003E7616"/>
    <w:p w14:paraId="1DF74DC5" w14:textId="6F476BE1" w:rsidR="00D54F16" w:rsidRDefault="00D54F16">
      <w:r>
        <w:br w:type="page"/>
      </w:r>
    </w:p>
    <w:p w14:paraId="22027BBE" w14:textId="77777777" w:rsidR="00D54F16" w:rsidRDefault="00D54F16" w:rsidP="003E7616"/>
    <w:p w14:paraId="1C299650" w14:textId="6FCDDA76" w:rsidR="00380B9D" w:rsidRDefault="00380B9D" w:rsidP="00380B9D">
      <w:pPr>
        <w:pStyle w:val="Heading2"/>
      </w:pPr>
      <w:bookmarkStart w:id="7" w:name="_Toc196713990"/>
      <w:r>
        <w:t>Authentication class</w:t>
      </w:r>
      <w:bookmarkEnd w:id="7"/>
    </w:p>
    <w:p w14:paraId="6A40129D" w14:textId="77777777" w:rsidR="00380B9D" w:rsidRDefault="00380B9D" w:rsidP="003E7616"/>
    <w:p w14:paraId="1A1D5137" w14:textId="3ED36889" w:rsidR="00380B9D" w:rsidRDefault="007328E6" w:rsidP="007328E6">
      <w:pPr>
        <w:jc w:val="center"/>
      </w:pPr>
      <w:r>
        <w:rPr>
          <w:noProof/>
        </w:rPr>
        <w:drawing>
          <wp:inline distT="0" distB="0" distL="0" distR="0" wp14:anchorId="4F5E1F7E" wp14:editId="08FC05F3">
            <wp:extent cx="3647087" cy="2328863"/>
            <wp:effectExtent l="0" t="0" r="0" b="0"/>
            <wp:docPr id="1966221387" name="Picture 17" descr="A diagram of a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21387" name="Picture 17" descr="A diagram of a logi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75" cy="234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90D9" w14:textId="77BB1D81" w:rsidR="007328E6" w:rsidRDefault="007328E6"/>
    <w:p w14:paraId="7874E677" w14:textId="46297266" w:rsidR="007328E6" w:rsidRDefault="007328E6" w:rsidP="007328E6">
      <w:pPr>
        <w:pStyle w:val="Heading2"/>
      </w:pPr>
      <w:bookmarkStart w:id="8" w:name="_Toc196713991"/>
      <w:r>
        <w:t>DatabaseManager class</w:t>
      </w:r>
      <w:bookmarkEnd w:id="8"/>
    </w:p>
    <w:p w14:paraId="5D36B53C" w14:textId="77777777" w:rsidR="007328E6" w:rsidRDefault="007328E6" w:rsidP="003E7616"/>
    <w:p w14:paraId="00B4170C" w14:textId="6DD8A326" w:rsidR="007328E6" w:rsidRDefault="007328E6" w:rsidP="009D102F">
      <w:pPr>
        <w:jc w:val="center"/>
      </w:pPr>
      <w:r>
        <w:rPr>
          <w:noProof/>
        </w:rPr>
        <w:drawing>
          <wp:inline distT="0" distB="0" distL="0" distR="0" wp14:anchorId="2AF7D9A6" wp14:editId="1C6A1EE2">
            <wp:extent cx="3303925" cy="2428875"/>
            <wp:effectExtent l="0" t="0" r="0" b="0"/>
            <wp:docPr id="590536797" name="Picture 18" descr="A diagram of a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36797" name="Picture 18" descr="A diagram of a databas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881" cy="244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5A77" w14:textId="77777777" w:rsidR="007328E6" w:rsidRDefault="007328E6" w:rsidP="003E7616"/>
    <w:p w14:paraId="7C24C898" w14:textId="77777777" w:rsidR="00D14C22" w:rsidRDefault="00D14C22" w:rsidP="003E7616"/>
    <w:p w14:paraId="46A61792" w14:textId="05E641B1" w:rsidR="007328E6" w:rsidRDefault="007328E6" w:rsidP="007328E6">
      <w:pPr>
        <w:pStyle w:val="Heading2"/>
      </w:pPr>
      <w:bookmarkStart w:id="9" w:name="_Toc196713992"/>
      <w:r>
        <w:t>SearchEngine class</w:t>
      </w:r>
      <w:bookmarkEnd w:id="9"/>
    </w:p>
    <w:p w14:paraId="6AA35695" w14:textId="23E116C4" w:rsidR="007328E6" w:rsidRDefault="007328E6" w:rsidP="003E7616">
      <w:r>
        <w:t xml:space="preserve">The </w:t>
      </w:r>
      <w:proofErr w:type="spellStart"/>
      <w:r>
        <w:t>SearchEngine</w:t>
      </w:r>
      <w:proofErr w:type="spellEnd"/>
      <w:r>
        <w:t xml:space="preserve"> class provides </w:t>
      </w:r>
      <w:r w:rsidR="00D14C22">
        <w:t xml:space="preserve">only </w:t>
      </w:r>
      <w:proofErr w:type="gramStart"/>
      <w:r>
        <w:t>services</w:t>
      </w:r>
      <w:r w:rsidR="00D14C22">
        <w:t>,</w:t>
      </w:r>
      <w:r>
        <w:t xml:space="preserve"> and</w:t>
      </w:r>
      <w:proofErr w:type="gramEnd"/>
      <w:r>
        <w:t xml:space="preserve"> </w:t>
      </w:r>
      <w:r w:rsidR="00D14C22">
        <w:t xml:space="preserve">thus </w:t>
      </w:r>
      <w:r>
        <w:t>does not have a state machine diagram.</w:t>
      </w:r>
    </w:p>
    <w:p w14:paraId="6B11BFA5" w14:textId="77777777" w:rsidR="007328E6" w:rsidRDefault="007328E6" w:rsidP="003E7616"/>
    <w:p w14:paraId="1F17F18A" w14:textId="749A0F33" w:rsidR="007328E6" w:rsidRDefault="007328E6">
      <w:r>
        <w:br w:type="page"/>
      </w:r>
    </w:p>
    <w:p w14:paraId="4D4B4C87" w14:textId="0E767445" w:rsidR="00BB353A" w:rsidRPr="004765EA" w:rsidRDefault="001642BA" w:rsidP="00BB353A">
      <w:pPr>
        <w:pStyle w:val="Heading1"/>
        <w:rPr>
          <w:b/>
          <w:bCs/>
        </w:rPr>
      </w:pPr>
      <w:bookmarkStart w:id="10" w:name="_Toc196713993"/>
      <w:r>
        <w:rPr>
          <w:b/>
          <w:bCs/>
        </w:rPr>
        <w:lastRenderedPageBreak/>
        <w:t>Sequence Diagrams</w:t>
      </w:r>
      <w:bookmarkEnd w:id="10"/>
    </w:p>
    <w:p w14:paraId="3AB1D297" w14:textId="743DCD85" w:rsidR="00726F6D" w:rsidRDefault="004814FA" w:rsidP="004814FA">
      <w:pPr>
        <w:pStyle w:val="Heading2"/>
      </w:pPr>
      <w:bookmarkStart w:id="11" w:name="_Toc196713994"/>
      <w:r>
        <w:t>Use Case</w:t>
      </w:r>
      <w:r w:rsidR="003F2F1E">
        <w:t xml:space="preserve"> 1</w:t>
      </w:r>
      <w:r>
        <w:t>: Login to TimelineXpress</w:t>
      </w:r>
      <w:bookmarkEnd w:id="11"/>
    </w:p>
    <w:p w14:paraId="12A04FC4" w14:textId="63C2CC4E" w:rsidR="004814FA" w:rsidRDefault="004814FA" w:rsidP="003E7616"/>
    <w:p w14:paraId="288C9A0C" w14:textId="64A72977" w:rsidR="004814FA" w:rsidRDefault="006513E9" w:rsidP="003E7616">
      <w:r>
        <w:rPr>
          <w:noProof/>
        </w:rPr>
        <w:drawing>
          <wp:inline distT="0" distB="0" distL="0" distR="0" wp14:anchorId="7BEE9D35" wp14:editId="5CACCAB7">
            <wp:extent cx="5902512" cy="4743450"/>
            <wp:effectExtent l="0" t="0" r="3175" b="0"/>
            <wp:docPr id="1253115782" name="Picture 7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15782" name="Picture 7" descr="A screenshot of a documen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08" cy="478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6802" w14:textId="54FBE73B" w:rsidR="003F2F1E" w:rsidRDefault="003F2F1E"/>
    <w:p w14:paraId="6EC34929" w14:textId="54DAA560" w:rsidR="009D102F" w:rsidRDefault="009D102F">
      <w:r>
        <w:br w:type="page"/>
      </w:r>
    </w:p>
    <w:p w14:paraId="63073AE6" w14:textId="77777777" w:rsidR="009D102F" w:rsidRDefault="009D102F"/>
    <w:p w14:paraId="4F7A1917" w14:textId="0CAA00D7" w:rsidR="003F2F1E" w:rsidRDefault="003F2F1E" w:rsidP="003F2F1E">
      <w:pPr>
        <w:pStyle w:val="Heading2"/>
      </w:pPr>
      <w:bookmarkStart w:id="12" w:name="_Toc196713995"/>
      <w:r>
        <w:t>U</w:t>
      </w:r>
      <w:r w:rsidR="001642BA">
        <w:t>se Case 2: Create Timeline</w:t>
      </w:r>
      <w:bookmarkEnd w:id="12"/>
    </w:p>
    <w:p w14:paraId="208382D7" w14:textId="77777777" w:rsidR="00B61FB3" w:rsidRPr="00B61FB3" w:rsidRDefault="00B61FB3" w:rsidP="00B61FB3"/>
    <w:p w14:paraId="57D10FF0" w14:textId="63E2043C" w:rsidR="003F2F1E" w:rsidRDefault="006513E9" w:rsidP="003E7616">
      <w:r>
        <w:rPr>
          <w:noProof/>
        </w:rPr>
        <w:drawing>
          <wp:inline distT="0" distB="0" distL="0" distR="0" wp14:anchorId="70C95347" wp14:editId="14606946">
            <wp:extent cx="5825262" cy="2219325"/>
            <wp:effectExtent l="0" t="0" r="4445" b="0"/>
            <wp:docPr id="196792684" name="Picture 8" descr="A diagram of a p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684" name="Picture 8" descr="A diagram of a pipe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843" cy="22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3F07" w14:textId="77777777" w:rsidR="00F15EC1" w:rsidRDefault="00F15EC1" w:rsidP="003E7616"/>
    <w:p w14:paraId="1A291EA5" w14:textId="77777777" w:rsidR="00F15EC1" w:rsidRDefault="00F15EC1" w:rsidP="003E7616"/>
    <w:p w14:paraId="377E83A8" w14:textId="3E9F0E81" w:rsidR="003F2F1E" w:rsidRDefault="00B61FB3" w:rsidP="00B61FB3">
      <w:pPr>
        <w:pStyle w:val="Heading2"/>
      </w:pPr>
      <w:bookmarkStart w:id="13" w:name="_Toc196713996"/>
      <w:r>
        <w:t>U</w:t>
      </w:r>
      <w:r w:rsidR="001642BA">
        <w:t>se Case 3: Edit Timeline</w:t>
      </w:r>
      <w:bookmarkEnd w:id="13"/>
    </w:p>
    <w:p w14:paraId="677A41EB" w14:textId="77777777" w:rsidR="00B61FB3" w:rsidRDefault="00B61FB3" w:rsidP="003E7616"/>
    <w:p w14:paraId="69714FAE" w14:textId="4FD0ACD9" w:rsidR="00B61FB3" w:rsidRDefault="006513E9" w:rsidP="003E7616">
      <w:r>
        <w:rPr>
          <w:noProof/>
        </w:rPr>
        <w:drawing>
          <wp:inline distT="0" distB="0" distL="0" distR="0" wp14:anchorId="1383EDB5" wp14:editId="524E4F99">
            <wp:extent cx="5987767" cy="2281237"/>
            <wp:effectExtent l="0" t="0" r="0" b="5080"/>
            <wp:docPr id="679216240" name="Picture 9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16240" name="Picture 9" descr="A diagram of a diagram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42" cy="22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343B" w14:textId="77777777" w:rsidR="00B61FB3" w:rsidRDefault="00B61FB3" w:rsidP="003E7616"/>
    <w:p w14:paraId="2043AAF5" w14:textId="71FDE2C7" w:rsidR="009D102F" w:rsidRDefault="009D102F">
      <w:r>
        <w:br w:type="page"/>
      </w:r>
    </w:p>
    <w:p w14:paraId="33F1D0D9" w14:textId="77777777" w:rsidR="009D102F" w:rsidRDefault="009D102F" w:rsidP="003E7616"/>
    <w:p w14:paraId="182F88A3" w14:textId="27DCBF0D" w:rsidR="00B61FB3" w:rsidRDefault="00B61FB3" w:rsidP="00B61FB3">
      <w:pPr>
        <w:pStyle w:val="Heading2"/>
      </w:pPr>
      <w:bookmarkStart w:id="14" w:name="_Toc196713997"/>
      <w:r>
        <w:t>U</w:t>
      </w:r>
      <w:r w:rsidR="001642BA">
        <w:t>se Case 4: View Saved Timelines</w:t>
      </w:r>
      <w:bookmarkEnd w:id="14"/>
    </w:p>
    <w:p w14:paraId="228F24A4" w14:textId="77777777" w:rsidR="00B61FB3" w:rsidRDefault="00B61FB3" w:rsidP="003E7616"/>
    <w:p w14:paraId="2E40010F" w14:textId="40276ACF" w:rsidR="00B61FB3" w:rsidRDefault="006513E9" w:rsidP="003E7616">
      <w:r>
        <w:rPr>
          <w:noProof/>
        </w:rPr>
        <w:drawing>
          <wp:inline distT="0" distB="0" distL="0" distR="0" wp14:anchorId="43395473" wp14:editId="381EF68A">
            <wp:extent cx="5866327" cy="3157538"/>
            <wp:effectExtent l="0" t="0" r="1270" b="5080"/>
            <wp:docPr id="1227864558" name="Picture 10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4558" name="Picture 10" descr="A diagram of a company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795" cy="31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333" w14:textId="77777777" w:rsidR="001642BA" w:rsidRDefault="001642BA" w:rsidP="003E7616"/>
    <w:p w14:paraId="1D77AB6F" w14:textId="23FE3C3B" w:rsidR="00B61FB3" w:rsidRDefault="001642BA" w:rsidP="003E7616">
      <w:r>
        <w:br w:type="page"/>
      </w:r>
    </w:p>
    <w:p w14:paraId="0E21C35A" w14:textId="22B2749A" w:rsidR="001642BA" w:rsidRDefault="00E15438" w:rsidP="00E15438">
      <w:pPr>
        <w:pStyle w:val="Heading2"/>
      </w:pPr>
      <w:bookmarkStart w:id="15" w:name="_Toc196713998"/>
      <w:r>
        <w:lastRenderedPageBreak/>
        <w:t>Use Case 5: Display a Timeline</w:t>
      </w:r>
      <w:bookmarkEnd w:id="15"/>
    </w:p>
    <w:p w14:paraId="50AC5CCD" w14:textId="77777777" w:rsidR="00E15438" w:rsidRDefault="00E15438" w:rsidP="003E7616"/>
    <w:p w14:paraId="2F34B994" w14:textId="13F5E5E4" w:rsidR="00E15438" w:rsidRDefault="006513E9" w:rsidP="003E7616">
      <w:r>
        <w:rPr>
          <w:noProof/>
        </w:rPr>
        <w:drawing>
          <wp:inline distT="0" distB="0" distL="0" distR="0" wp14:anchorId="5B8118F8" wp14:editId="0395AB3B">
            <wp:extent cx="6123722" cy="4738688"/>
            <wp:effectExtent l="0" t="0" r="0" b="5080"/>
            <wp:docPr id="1228647580" name="Picture 1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47580" name="Picture 11" descr="A diagram of a diagram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883" cy="474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7DBF" w14:textId="77777777" w:rsidR="00E15438" w:rsidRDefault="00E15438" w:rsidP="003E7616"/>
    <w:p w14:paraId="32079570" w14:textId="67FCC58C" w:rsidR="00360C78" w:rsidRDefault="00360C78" w:rsidP="003E7616">
      <w:r>
        <w:br w:type="page"/>
      </w:r>
    </w:p>
    <w:p w14:paraId="46C7ACAD" w14:textId="3D4B72FB" w:rsidR="00E15438" w:rsidRDefault="00E15438" w:rsidP="00E15438">
      <w:pPr>
        <w:pStyle w:val="Heading2"/>
      </w:pPr>
      <w:bookmarkStart w:id="16" w:name="_Toc196713999"/>
      <w:r>
        <w:lastRenderedPageBreak/>
        <w:t>Use Case 6: Create Event</w:t>
      </w:r>
      <w:bookmarkEnd w:id="16"/>
    </w:p>
    <w:p w14:paraId="5D2B4110" w14:textId="77777777" w:rsidR="00E15438" w:rsidRDefault="00E15438" w:rsidP="003E7616"/>
    <w:p w14:paraId="4B2A3FBD" w14:textId="1535FFE2" w:rsidR="00E15438" w:rsidRDefault="006513E9" w:rsidP="003E7616">
      <w:r>
        <w:rPr>
          <w:noProof/>
        </w:rPr>
        <w:drawing>
          <wp:inline distT="0" distB="0" distL="0" distR="0" wp14:anchorId="53A62D62" wp14:editId="4D6AB313">
            <wp:extent cx="6081972" cy="3600450"/>
            <wp:effectExtent l="0" t="0" r="0" b="0"/>
            <wp:docPr id="1618829470" name="Picture 12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29470" name="Picture 12" descr="A diagram of a project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814" cy="36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0B34" w14:textId="77777777" w:rsidR="00360C78" w:rsidRDefault="00360C78" w:rsidP="003E7616"/>
    <w:p w14:paraId="5359F24B" w14:textId="3CB11564" w:rsidR="00360C78" w:rsidRDefault="00360C78">
      <w:r>
        <w:br w:type="page"/>
      </w:r>
    </w:p>
    <w:p w14:paraId="3BB911EB" w14:textId="0F7950AC" w:rsidR="00360C78" w:rsidRDefault="00360C78" w:rsidP="00360C78">
      <w:pPr>
        <w:pStyle w:val="Heading2"/>
      </w:pPr>
      <w:bookmarkStart w:id="17" w:name="_Toc196714000"/>
      <w:r>
        <w:lastRenderedPageBreak/>
        <w:t>Use Case 7: Edit Event</w:t>
      </w:r>
      <w:bookmarkEnd w:id="17"/>
    </w:p>
    <w:p w14:paraId="178230BC" w14:textId="77777777" w:rsidR="00360C78" w:rsidRDefault="00360C78" w:rsidP="003E7616"/>
    <w:p w14:paraId="7093A4C2" w14:textId="0A3FC243" w:rsidR="00360C78" w:rsidRDefault="006513E9" w:rsidP="003E7616">
      <w:r>
        <w:rPr>
          <w:noProof/>
        </w:rPr>
        <w:drawing>
          <wp:inline distT="0" distB="0" distL="0" distR="0" wp14:anchorId="4B0C3EA2" wp14:editId="17B86D14">
            <wp:extent cx="6154376" cy="3643313"/>
            <wp:effectExtent l="0" t="0" r="0" b="0"/>
            <wp:docPr id="1842936593" name="Picture 13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36593" name="Picture 13" descr="A diagram of a project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190" cy="36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A91" w14:textId="77777777" w:rsidR="00360C78" w:rsidRPr="00BB353A" w:rsidRDefault="00360C78" w:rsidP="003E7616"/>
    <w:sectPr w:rsidR="00360C78" w:rsidRPr="00BB353A" w:rsidSect="004765EA">
      <w:headerReference w:type="even" r:id="rId21"/>
      <w:footerReference w:type="even" r:id="rId22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45A57" w14:textId="77777777" w:rsidR="008544AF" w:rsidRDefault="008544AF">
      <w:r>
        <w:separator/>
      </w:r>
    </w:p>
  </w:endnote>
  <w:endnote w:type="continuationSeparator" w:id="0">
    <w:p w14:paraId="0202CD31" w14:textId="77777777" w:rsidR="008544AF" w:rsidRDefault="0085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7B6A6" w14:textId="77777777" w:rsidR="008544AF" w:rsidRDefault="008544AF">
      <w:r>
        <w:separator/>
      </w:r>
    </w:p>
  </w:footnote>
  <w:footnote w:type="continuationSeparator" w:id="0">
    <w:p w14:paraId="5361C589" w14:textId="77777777" w:rsidR="008544AF" w:rsidRDefault="008544AF">
      <w:r>
        <w:separator/>
      </w:r>
    </w:p>
  </w:footnote>
  <w:footnote w:type="continuationNotice" w:id="1">
    <w:p w14:paraId="0F827272" w14:textId="77777777" w:rsidR="008544AF" w:rsidRDefault="008544AF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5CE4E63"/>
    <w:multiLevelType w:val="multilevel"/>
    <w:tmpl w:val="011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4" w15:restartNumberingAfterBreak="0">
    <w:nsid w:val="3F86355A"/>
    <w:multiLevelType w:val="hybridMultilevel"/>
    <w:tmpl w:val="E1A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8" w15:restartNumberingAfterBreak="0">
    <w:nsid w:val="669B155F"/>
    <w:multiLevelType w:val="hybridMultilevel"/>
    <w:tmpl w:val="31FC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0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30990055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99954226">
    <w:abstractNumId w:val="3"/>
  </w:num>
  <w:num w:numId="3" w16cid:durableId="159246716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29086897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2123181123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936011097">
    <w:abstractNumId w:val="2"/>
  </w:num>
  <w:num w:numId="7" w16cid:durableId="1742485301">
    <w:abstractNumId w:val="6"/>
  </w:num>
  <w:num w:numId="8" w16cid:durableId="2094086171">
    <w:abstractNumId w:val="5"/>
  </w:num>
  <w:num w:numId="9" w16cid:durableId="1415931650">
    <w:abstractNumId w:val="10"/>
  </w:num>
  <w:num w:numId="10" w16cid:durableId="742721146">
    <w:abstractNumId w:val="7"/>
  </w:num>
  <w:num w:numId="11" w16cid:durableId="1855655886">
    <w:abstractNumId w:val="9"/>
  </w:num>
  <w:num w:numId="12" w16cid:durableId="637417695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62758443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68725004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113896181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558323045">
    <w:abstractNumId w:val="4"/>
  </w:num>
  <w:num w:numId="17" w16cid:durableId="573468521">
    <w:abstractNumId w:val="8"/>
  </w:num>
  <w:num w:numId="18" w16cid:durableId="101642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15F40"/>
    <w:rsid w:val="00027DE8"/>
    <w:rsid w:val="00057C8F"/>
    <w:rsid w:val="00065410"/>
    <w:rsid w:val="000A745B"/>
    <w:rsid w:val="000D1568"/>
    <w:rsid w:val="001054CA"/>
    <w:rsid w:val="00157C39"/>
    <w:rsid w:val="001642BA"/>
    <w:rsid w:val="001B35E8"/>
    <w:rsid w:val="001D65FB"/>
    <w:rsid w:val="002728A5"/>
    <w:rsid w:val="002A3A79"/>
    <w:rsid w:val="002F4209"/>
    <w:rsid w:val="00302800"/>
    <w:rsid w:val="00360C78"/>
    <w:rsid w:val="0037651F"/>
    <w:rsid w:val="00380B9D"/>
    <w:rsid w:val="003A57D3"/>
    <w:rsid w:val="003A59F3"/>
    <w:rsid w:val="003D5CDF"/>
    <w:rsid w:val="003E7616"/>
    <w:rsid w:val="003F2F1E"/>
    <w:rsid w:val="00407E27"/>
    <w:rsid w:val="00452ECC"/>
    <w:rsid w:val="00470279"/>
    <w:rsid w:val="004748A7"/>
    <w:rsid w:val="004765EA"/>
    <w:rsid w:val="004814FA"/>
    <w:rsid w:val="00493529"/>
    <w:rsid w:val="004F3A02"/>
    <w:rsid w:val="005200B8"/>
    <w:rsid w:val="00570571"/>
    <w:rsid w:val="00583C57"/>
    <w:rsid w:val="0060299B"/>
    <w:rsid w:val="0061155D"/>
    <w:rsid w:val="0064461C"/>
    <w:rsid w:val="00646BF4"/>
    <w:rsid w:val="006513E9"/>
    <w:rsid w:val="006E7A13"/>
    <w:rsid w:val="006F758F"/>
    <w:rsid w:val="007107EE"/>
    <w:rsid w:val="00726F6D"/>
    <w:rsid w:val="00732453"/>
    <w:rsid w:val="007328E6"/>
    <w:rsid w:val="00754AF3"/>
    <w:rsid w:val="007904B7"/>
    <w:rsid w:val="0081513C"/>
    <w:rsid w:val="008544AF"/>
    <w:rsid w:val="00867423"/>
    <w:rsid w:val="00867B44"/>
    <w:rsid w:val="008E1A01"/>
    <w:rsid w:val="00904A02"/>
    <w:rsid w:val="0092618E"/>
    <w:rsid w:val="00930C9B"/>
    <w:rsid w:val="00940B73"/>
    <w:rsid w:val="009A33EE"/>
    <w:rsid w:val="009C30E1"/>
    <w:rsid w:val="009D102F"/>
    <w:rsid w:val="00A30174"/>
    <w:rsid w:val="00A67621"/>
    <w:rsid w:val="00AA514F"/>
    <w:rsid w:val="00AF149D"/>
    <w:rsid w:val="00B61FB3"/>
    <w:rsid w:val="00B8078B"/>
    <w:rsid w:val="00BB353A"/>
    <w:rsid w:val="00BC7EB1"/>
    <w:rsid w:val="00C519C9"/>
    <w:rsid w:val="00C836AC"/>
    <w:rsid w:val="00CB4D76"/>
    <w:rsid w:val="00D14C22"/>
    <w:rsid w:val="00D54F16"/>
    <w:rsid w:val="00E15438"/>
    <w:rsid w:val="00E76C79"/>
    <w:rsid w:val="00F15EC1"/>
    <w:rsid w:val="00F25CD2"/>
    <w:rsid w:val="00F352B5"/>
    <w:rsid w:val="00F41678"/>
    <w:rsid w:val="00F41976"/>
    <w:rsid w:val="00F50A34"/>
    <w:rsid w:val="00FA47C0"/>
    <w:rsid w:val="00F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uiPriority w:val="39"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  <w:style w:type="paragraph" w:styleId="ListParagraph">
    <w:name w:val="List Paragraph"/>
    <w:basedOn w:val="Normal"/>
    <w:uiPriority w:val="34"/>
    <w:qFormat/>
    <w:rsid w:val="0072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</Template>
  <TotalTime>1114</TotalTime>
  <Pages>14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Timelinexpress System DESIGN
Document</vt:lpstr>
    </vt:vector>
  </TitlesOfParts>
  <Company>Alpha Team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Timelinexpress System DESIGN
Document</dc:title>
  <dc:subject>draft 0.4 for review</dc:subject>
  <dc:creator/>
  <cp:keywords/>
  <cp:lastModifiedBy>Betty Ulicki</cp:lastModifiedBy>
  <cp:revision>24</cp:revision>
  <cp:lastPrinted>2025-04-28T18:38:00Z</cp:lastPrinted>
  <dcterms:created xsi:type="dcterms:W3CDTF">2025-04-12T12:42:00Z</dcterms:created>
  <dcterms:modified xsi:type="dcterms:W3CDTF">2025-04-28T18:39:00Z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